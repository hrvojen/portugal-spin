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211147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42F34" w:rsidRDefault="00942F34"/>
        <w:p w:rsidR="00942F34" w:rsidRDefault="00942F34" w:rsidP="00942F34">
          <w:pPr>
            <w:rPr>
              <w:caps/>
            </w:rPr>
          </w:pPr>
          <w:r>
            <w:rPr>
              <w:noProof/>
              <w:lang w:val="hr-HR" w:eastAsia="hr-H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146062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2F34" w:rsidRDefault="00942F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M1w3u6aAgAAiQ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146062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2F34" w:rsidRDefault="00942F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942F34" w:rsidRDefault="00942F34" w:rsidP="00942F34">
          <w:pPr>
            <w:rPr>
              <w:caps/>
            </w:rPr>
          </w:pPr>
        </w:p>
        <w:p w:rsidR="00942F34" w:rsidRDefault="00942F34" w:rsidP="00942F34">
          <w:pPr>
            <w:rPr>
              <w:caps/>
            </w:rPr>
          </w:pPr>
        </w:p>
        <w:p w:rsidR="00942F34" w:rsidRDefault="00942F34" w:rsidP="00942F34">
          <w:pPr>
            <w:rPr>
              <w:caps/>
            </w:rPr>
          </w:pPr>
        </w:p>
      </w:sdtContent>
    </w:sdt>
    <w:p w:rsidR="00737642" w:rsidRDefault="001B75A8">
      <w:pPr>
        <w:pStyle w:val="Title"/>
      </w:pPr>
      <w:r w:rsidRPr="001B75A8">
        <w:t>Next Generation Technologies and Services</w:t>
      </w:r>
      <w:r w:rsidR="00C40A9D">
        <w:br/>
        <w:t xml:space="preserve">Project </w:t>
      </w:r>
      <w:r>
        <w:t>PROPOSAL</w:t>
      </w:r>
    </w:p>
    <w:sdt>
      <w:sdtPr>
        <w:id w:val="216403978"/>
        <w:placeholder>
          <w:docPart w:val="B624CE4A2A06484E8141B45F39207128"/>
        </w:placeholder>
        <w:date w:fullDate="2016-10-1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37642" w:rsidRDefault="00942F34">
          <w:pPr>
            <w:pStyle w:val="Subtitle"/>
          </w:pPr>
          <w:r>
            <w:t>October 15, 2016</w:t>
          </w:r>
        </w:p>
      </w:sdtContent>
    </w:sdt>
    <w:p w:rsidR="003B5317" w:rsidRDefault="003B5317">
      <w:r>
        <w:br w:type="page"/>
      </w:r>
    </w:p>
    <w:sdt>
      <w:sdtPr>
        <w:id w:val="-347417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404040" w:themeColor="text1" w:themeTint="BF"/>
          <w:sz w:val="18"/>
          <w:szCs w:val="20"/>
          <w:lang w:eastAsia="ja-JP"/>
        </w:rPr>
      </w:sdtEndPr>
      <w:sdtContent>
        <w:bookmarkStart w:id="0" w:name="_GoBack" w:displacedByCustomXml="prev"/>
        <w:p w:rsidR="003B5317" w:rsidRDefault="003B5317">
          <w:pPr>
            <w:pStyle w:val="TOCHeading"/>
          </w:pPr>
          <w:r>
            <w:t>Contents</w:t>
          </w:r>
        </w:p>
        <w:p w:rsidR="007D434E" w:rsidRDefault="003B53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35210" w:history="1">
            <w:r w:rsidR="007D434E" w:rsidRPr="00ED1E9F">
              <w:rPr>
                <w:rStyle w:val="Hyperlink"/>
                <w:noProof/>
              </w:rPr>
              <w:t>1.</w:t>
            </w:r>
            <w:r w:rsidR="007D434E"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="007D434E" w:rsidRPr="00ED1E9F">
              <w:rPr>
                <w:rStyle w:val="Hyperlink"/>
                <w:noProof/>
              </w:rPr>
              <w:t>Student Identification</w:t>
            </w:r>
            <w:r w:rsidR="007D434E">
              <w:rPr>
                <w:noProof/>
                <w:webHidden/>
              </w:rPr>
              <w:tab/>
            </w:r>
            <w:r w:rsidR="007D434E">
              <w:rPr>
                <w:noProof/>
                <w:webHidden/>
              </w:rPr>
              <w:fldChar w:fldCharType="begin"/>
            </w:r>
            <w:r w:rsidR="007D434E">
              <w:rPr>
                <w:noProof/>
                <w:webHidden/>
              </w:rPr>
              <w:instrText xml:space="preserve"> PAGEREF _Toc464335210 \h </w:instrText>
            </w:r>
            <w:r w:rsidR="007D434E">
              <w:rPr>
                <w:noProof/>
                <w:webHidden/>
              </w:rPr>
            </w:r>
            <w:r w:rsidR="007D434E">
              <w:rPr>
                <w:noProof/>
                <w:webHidden/>
              </w:rPr>
              <w:fldChar w:fldCharType="separate"/>
            </w:r>
            <w:r w:rsidR="007D434E">
              <w:rPr>
                <w:noProof/>
                <w:webHidden/>
              </w:rPr>
              <w:t>2</w:t>
            </w:r>
            <w:r w:rsidR="007D434E">
              <w:rPr>
                <w:noProof/>
                <w:webHidden/>
              </w:rPr>
              <w:fldChar w:fldCharType="end"/>
            </w:r>
          </w:hyperlink>
        </w:p>
        <w:p w:rsidR="007D434E" w:rsidRDefault="007D43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hyperlink w:anchor="_Toc464335211" w:history="1">
            <w:r w:rsidRPr="00ED1E9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Pr="00ED1E9F">
              <w:rPr>
                <w:rStyle w:val="Hyperlink"/>
                <w:noProof/>
              </w:rPr>
              <w:t>Proposed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34E" w:rsidRDefault="007D43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hyperlink w:anchor="_Toc464335212" w:history="1">
            <w:r w:rsidRPr="00ED1E9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Pr="00ED1E9F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34E" w:rsidRDefault="007D43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hyperlink w:anchor="_Toc464335213" w:history="1">
            <w:r w:rsidRPr="00ED1E9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Pr="00ED1E9F">
              <w:rPr>
                <w:rStyle w:val="Hyperlink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34E" w:rsidRDefault="007D43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hyperlink w:anchor="_Toc464335214" w:history="1">
            <w:r w:rsidRPr="00ED1E9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Pr="00ED1E9F">
              <w:rPr>
                <w:rStyle w:val="Hyperlink"/>
                <w:noProof/>
              </w:rPr>
              <w:t>Security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34E" w:rsidRDefault="007D43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hyperlink w:anchor="_Toc464335215" w:history="1">
            <w:r w:rsidRPr="00ED1E9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Pr="00ED1E9F">
              <w:rPr>
                <w:rStyle w:val="Hyperlink"/>
                <w:noProof/>
              </w:rPr>
              <w:t>List of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34E" w:rsidRDefault="007D43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hr-HR" w:eastAsia="hr-HR"/>
            </w:rPr>
          </w:pPr>
          <w:hyperlink w:anchor="_Toc464335216" w:history="1">
            <w:r w:rsidRPr="00ED1E9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hr-HR" w:eastAsia="hr-HR"/>
              </w:rPr>
              <w:tab/>
            </w:r>
            <w:r w:rsidRPr="00ED1E9F">
              <w:rPr>
                <w:rStyle w:val="Hyperlink"/>
                <w:noProof/>
              </w:rPr>
              <w:t>Bibliography used (links)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17" w:rsidRDefault="003B53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:rsidR="00942F34" w:rsidRPr="003B5317" w:rsidRDefault="00942F34">
      <w:r>
        <w:br w:type="page"/>
      </w:r>
    </w:p>
    <w:p w:rsidR="001B75A8" w:rsidRDefault="001B75A8" w:rsidP="001B75A8">
      <w:pPr>
        <w:pStyle w:val="Heading2"/>
      </w:pPr>
      <w:bookmarkStart w:id="1" w:name="_Toc464335210"/>
      <w:r w:rsidRPr="001B75A8">
        <w:lastRenderedPageBreak/>
        <w:t>Student Identificatio</w:t>
      </w:r>
      <w:r>
        <w:t>n</w:t>
      </w:r>
      <w:bookmarkEnd w:id="1"/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1B75A8" w:rsidTr="00A1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1B75A8" w:rsidRPr="00942F34" w:rsidRDefault="001B75A8" w:rsidP="00A10A0D">
            <w:pPr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 w:rsidRPr="00942F34">
              <w:rPr>
                <w:rFonts w:ascii="Helvetica" w:hAnsi="Helvetica" w:cs="Helvetica"/>
                <w:noProof/>
                <w:color w:val="auto"/>
                <w:sz w:val="22"/>
                <w:szCs w:val="22"/>
                <w:lang w:val="hr-HR" w:eastAsia="hr-HR"/>
              </w:rPr>
              <mc:AlternateContent>
                <mc:Choice Requires="wpg">
                  <w:drawing>
                    <wp:inline distT="0" distB="0" distL="0" distR="0" wp14:anchorId="5C240B3A" wp14:editId="6DCF8B08">
                      <wp:extent cx="141605" cy="141605"/>
                      <wp:effectExtent l="0" t="0" r="0" b="0"/>
                      <wp:docPr id="1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230396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kI93xnAIAAArKAAADgAAAAAAAAAAAAAAAAAuAgAA&#10;ZHJzL2Uyb0RvYy54bWxQSwECLQAUAAYACAAAACEABeIMPdkAAAADAQAADwAAAAAAAAAAAAAAAADK&#10;CgAAZHJzL2Rvd25yZXYueG1sUEsFBgAAAAAEAAQA8wAAANALAAAAAA==&#10;">
                      <v:rect id="Rectangle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reeform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1B75A8" w:rsidRPr="00942F34" w:rsidRDefault="001B75A8" w:rsidP="003B5317">
            <w:pPr>
              <w:pStyle w:val="TipText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proofErr w:type="spellStart"/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Maciej</w:t>
            </w:r>
            <w:proofErr w:type="spellEnd"/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Wagner, 2161573 </w:t>
            </w:r>
          </w:p>
          <w:p w:rsidR="001B75A8" w:rsidRPr="00942F34" w:rsidRDefault="001B75A8" w:rsidP="003B5317">
            <w:pPr>
              <w:pStyle w:val="TipText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Master's degree student in Computer Engineering – Mobile Computing</w:t>
            </w:r>
          </w:p>
          <w:p w:rsidR="001B75A8" w:rsidRPr="00942F34" w:rsidRDefault="001B75A8" w:rsidP="003B5317">
            <w:pPr>
              <w:pStyle w:val="TipText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</w:p>
          <w:p w:rsidR="001B75A8" w:rsidRPr="00942F34" w:rsidRDefault="001B75A8" w:rsidP="003B5317">
            <w:pPr>
              <w:pStyle w:val="TipText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proofErr w:type="spellStart"/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Hrvoje</w:t>
            </w:r>
            <w:proofErr w:type="spellEnd"/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Nemcanin</w:t>
            </w:r>
            <w:proofErr w:type="spellEnd"/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, 2161548</w:t>
            </w:r>
          </w:p>
          <w:p w:rsidR="00942F34" w:rsidRPr="00942F34" w:rsidRDefault="001B75A8" w:rsidP="003B5317">
            <w:pPr>
              <w:pStyle w:val="TipText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Master's degree student in Computer Engineering – Mobile Computing</w:t>
            </w:r>
          </w:p>
        </w:tc>
      </w:tr>
    </w:tbl>
    <w:p w:rsidR="00942F34" w:rsidRDefault="00942F34" w:rsidP="00942F34">
      <w:pPr>
        <w:pStyle w:val="Heading2"/>
        <w:numPr>
          <w:ilvl w:val="0"/>
          <w:numId w:val="0"/>
        </w:numPr>
      </w:pPr>
    </w:p>
    <w:p w:rsidR="00942F34" w:rsidRDefault="00942F34" w:rsidP="00942F34">
      <w:pPr>
        <w:rPr>
          <w:color w:val="5B9BD5" w:themeColor="accent1"/>
          <w:sz w:val="24"/>
        </w:rPr>
      </w:pPr>
      <w:r>
        <w:br w:type="page"/>
      </w:r>
    </w:p>
    <w:p w:rsidR="00737642" w:rsidRDefault="002414E7">
      <w:pPr>
        <w:pStyle w:val="Heading2"/>
      </w:pPr>
      <w:bookmarkStart w:id="2" w:name="_Toc464335211"/>
      <w:r>
        <w:lastRenderedPageBreak/>
        <w:t>Proposed Theme</w:t>
      </w:r>
      <w:bookmarkEnd w:id="2"/>
    </w:p>
    <w:p w:rsidR="003B5317" w:rsidRPr="003B5317" w:rsidRDefault="003B5317" w:rsidP="003B5317"/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7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37642" w:rsidRDefault="001B75A8" w:rsidP="00942F34">
            <w:pPr>
              <w:jc w:val="both"/>
            </w:pPr>
            <w:r>
              <w:rPr>
                <w:noProof/>
                <w:lang w:val="hr-HR" w:eastAsia="hr-HR"/>
              </w:rPr>
              <mc:AlternateContent>
                <mc:Choice Requires="wpg">
                  <w:drawing>
                    <wp:inline distT="0" distB="0" distL="0" distR="0" wp14:anchorId="26093C62" wp14:editId="4B5E366B">
                      <wp:extent cx="141605" cy="141605"/>
                      <wp:effectExtent l="0" t="0" r="0" b="0"/>
                      <wp:docPr id="4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49341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k3grpXAIAAArKAAADgAAAAAAAAAAAAAAAAAuAgAA&#10;ZHJzL2Uyb0RvYy54bWxQSwECLQAUAAYACAAAACEABeIMPdkAAAADAQAADwAAAAAAAAAAAAAAAADK&#10;CgAAZHJzL2Rvd25yZXYueG1sUEsFBgAAAAAEAAQA8wAAANALAAAAAA==&#10;">
                      <v:rect id="Rectangle 5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s/cMA&#10;AADaAAAADwAAAGRycy9kb3ducmV2LnhtbESPzWrDMBCE74W+g9hCb4nkNAmNGzmUQsnPJThN7ou1&#10;tU2tlZGUxHn7qFDocZiZb5jlarCduJAPrWMN2ViBIK6cabnWcPz6HL2CCBHZYOeYNNwowKp4fFhi&#10;btyVS7ocYi0ShEOOGpoY+1zKUDVkMYxdT5y8b+ctxiR9LY3Ha4LbTk6UmkuLLaeFBnv6aKj6OZyt&#10;hrXaL07n2rCaymzy0u625cLPtH5+Gt7fQEQa4n/4r70xGm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s/cMAAADaAAAADwAAAAAAAAAAAAAAAACYAgAAZHJzL2Rv&#10;d25yZXYueG1sUEsFBgAAAAAEAAQA9QAAAIgDAAAAAA==&#10;" fillcolor="#5b9bd5 [3204]" stroked="f" strokeweight="0"/>
                      <v:shape id="Freeform 6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aw8IA&#10;AADaAAAADwAAAGRycy9kb3ducmV2LnhtbESPT4vCMBTE74LfITzBm6buQaVrLCII60HWv/e3zdu2&#10;a/NSm1i7fnojCB6HmfkNM0taU4qGaldYVjAaRiCIU6sLzhQcD6vBFITzyBpLy6Tgnxwk825nhrG2&#10;N95Rs/eZCBB2MSrIva9iKV2ak0E3tBVx8H5tbdAHWWdS13gLcFPKjygaS4MFh4UcK1rmlJ73V6Pg&#10;+8f+3Q+XbVae1tXR6k062U6mSvV77eIThKfWv8Ov9pdWMIb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JrDwgAAANo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6F7690" w:rsidRDefault="006F7690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  <w:r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  <w:t>Goal of project is to create innovative product with Raspberry microcontroller which can help people to check their health conditions from time to time or in extreme situations.</w:t>
            </w:r>
          </w:p>
          <w:p w:rsidR="006F7690" w:rsidRDefault="006F7690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</w:p>
          <w:p w:rsidR="00942F34" w:rsidRPr="00942F34" w:rsidRDefault="00942F34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  <w:r w:rsidRPr="00942F34"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  <w:t xml:space="preserve">Purpose is receiving information of user’s heart rate which can indicate whether heart rate should be normal in some situations or is risen to the higher rate. </w:t>
            </w:r>
          </w:p>
          <w:p w:rsidR="00942F34" w:rsidRPr="00942F34" w:rsidRDefault="00942F34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</w:p>
          <w:p w:rsidR="003B5317" w:rsidRDefault="00942F34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  <w:r w:rsidRPr="00942F34"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  <w:t>User can be given his heart rate at any time by touching the sensor who’s connec</w:t>
            </w:r>
            <w:r w:rsidR="003B5317"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  <w:t>ted to raspberry pi controller.</w:t>
            </w:r>
          </w:p>
          <w:p w:rsidR="00942F34" w:rsidRPr="00942F34" w:rsidRDefault="00942F34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  <w:r w:rsidRPr="00942F34"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  <w:t>User can also record his activities during the critical heart rate moments and store the information to the external data storage.</w:t>
            </w:r>
          </w:p>
          <w:p w:rsidR="00942F34" w:rsidRPr="00942F34" w:rsidRDefault="00942F34" w:rsidP="00942F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auto"/>
                <w:sz w:val="22"/>
                <w:szCs w:val="22"/>
                <w:lang w:val="en-GB"/>
              </w:rPr>
            </w:pPr>
          </w:p>
          <w:p w:rsidR="00737642" w:rsidRPr="00942F34" w:rsidRDefault="00942F34" w:rsidP="00942F34">
            <w:pPr>
              <w:pStyle w:val="TipTex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942F34">
              <w:rPr>
                <w:rFonts w:ascii="Helvetica" w:eastAsia="Helvetica" w:hAnsi="Helvetica" w:cs="Helvetica"/>
                <w:i w:val="0"/>
                <w:color w:val="auto"/>
                <w:sz w:val="22"/>
                <w:szCs w:val="22"/>
                <w:lang w:val="en-GB"/>
              </w:rPr>
              <w:t xml:space="preserve">Since the goal of the course is to get information </w:t>
            </w:r>
            <w:r w:rsidR="00A6497C" w:rsidRPr="00942F34">
              <w:rPr>
                <w:rFonts w:ascii="Helvetica" w:eastAsia="Helvetica" w:hAnsi="Helvetica" w:cs="Helvetica"/>
                <w:i w:val="0"/>
                <w:color w:val="auto"/>
                <w:sz w:val="22"/>
                <w:szCs w:val="22"/>
                <w:lang w:val="en-GB"/>
              </w:rPr>
              <w:t>a</w:t>
            </w:r>
            <w:r w:rsidR="00A6497C">
              <w:rPr>
                <w:rFonts w:ascii="Helvetica" w:eastAsia="Helvetica" w:hAnsi="Helvetica" w:cs="Helvetica"/>
                <w:i w:val="0"/>
                <w:color w:val="auto"/>
                <w:sz w:val="22"/>
                <w:szCs w:val="22"/>
                <w:lang w:val="en-GB"/>
              </w:rPr>
              <w:t>ny</w:t>
            </w:r>
            <w:r w:rsidR="00A6497C" w:rsidRPr="00942F34">
              <w:rPr>
                <w:rFonts w:ascii="Helvetica" w:eastAsia="Helvetica" w:hAnsi="Helvetica" w:cs="Helvetica"/>
                <w:i w:val="0"/>
                <w:color w:val="auto"/>
                <w:sz w:val="22"/>
                <w:szCs w:val="22"/>
                <w:lang w:val="en-GB"/>
              </w:rPr>
              <w:t>where</w:t>
            </w:r>
            <w:r w:rsidRPr="00942F34">
              <w:rPr>
                <w:rFonts w:ascii="Helvetica" w:eastAsia="Helvetica" w:hAnsi="Helvetica" w:cs="Helvetica"/>
                <w:i w:val="0"/>
                <w:color w:val="auto"/>
                <w:sz w:val="22"/>
                <w:szCs w:val="22"/>
                <w:lang w:val="en-GB"/>
              </w:rPr>
              <w:t>, anytime user have option to access its data on the web.</w:t>
            </w:r>
          </w:p>
        </w:tc>
      </w:tr>
    </w:tbl>
    <w:p w:rsidR="003B5317" w:rsidRDefault="003B5317"/>
    <w:p w:rsidR="003B5317" w:rsidRDefault="003B5317">
      <w:r>
        <w:br w:type="page"/>
      </w:r>
    </w:p>
    <w:p w:rsidR="00737642" w:rsidRDefault="00C40A9D">
      <w:pPr>
        <w:pStyle w:val="Heading2"/>
      </w:pPr>
      <w:bookmarkStart w:id="3" w:name="_Toc464335212"/>
      <w:r>
        <w:lastRenderedPageBreak/>
        <w:t>Project Scope</w:t>
      </w:r>
      <w:bookmarkEnd w:id="3"/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7E39A6" w:rsidTr="00A1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E39A6" w:rsidRPr="00942F34" w:rsidRDefault="007E39A6" w:rsidP="00A10A0D">
            <w:pPr>
              <w:rPr>
                <w:color w:val="auto"/>
              </w:rPr>
            </w:pPr>
            <w:r w:rsidRPr="00942F34">
              <w:rPr>
                <w:noProof/>
                <w:color w:val="auto"/>
                <w:lang w:val="hr-HR" w:eastAsia="hr-HR"/>
              </w:rPr>
              <mc:AlternateContent>
                <mc:Choice Requires="wpg">
                  <w:drawing>
                    <wp:inline distT="0" distB="0" distL="0" distR="0" wp14:anchorId="59650595" wp14:editId="13941AC5">
                      <wp:extent cx="141605" cy="141605"/>
                      <wp:effectExtent l="0" t="0" r="0" b="0"/>
                      <wp:docPr id="7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C5AB4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9JbggAACs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Abaz0luCAAAKygAAA4AAAAAAAAAAAAAAAAALgIAAGRy&#10;cy9lMm9Eb2MueG1sUEsBAi0AFAAGAAgAAAAhAAXiDD3ZAAAAAwEAAA8AAAAAAAAAAAAAAAAAyAoA&#10;AGRycy9kb3ducmV2LnhtbFBLBQYAAAAABAAEAPMAAADOCwAAAAA=&#10;">
                      <v:rect id="Rectangle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reeform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E39A6" w:rsidRDefault="00484996" w:rsidP="00942F34">
            <w:pPr>
              <w:pStyle w:val="Tip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In general, goal is to w</w:t>
            </w:r>
            <w:r w:rsidR="007E39A6"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rite stable software for micro controller which </w:t>
            </w:r>
            <w:r w:rsidR="00942F34"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can</w:t>
            </w:r>
            <w:r w:rsidR="007E39A6"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communicate with other components and </w:t>
            </w:r>
            <w:r w:rsidR="00942F34"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its</w:t>
            </w:r>
            <w:r w:rsidR="007E39A6" w:rsidRPr="00942F34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services.</w:t>
            </w:r>
          </w:p>
          <w:p w:rsidR="00A6497C" w:rsidRDefault="00484996" w:rsidP="00942F34">
            <w:pPr>
              <w:pStyle w:val="Tip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Before that some steps need to be done, and those are next:</w:t>
            </w:r>
          </w:p>
          <w:p w:rsidR="00484996" w:rsidRDefault="00484996" w:rsidP="00484996">
            <w:pPr>
              <w:pStyle w:val="TipText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 w:rsidRPr="00FC7F5A">
              <w:rPr>
                <w:rFonts w:ascii="Helvetica" w:hAnsi="Helvetica" w:cs="Helvetica"/>
                <w:b/>
                <w:i w:val="0"/>
                <w:color w:val="auto"/>
                <w:sz w:val="22"/>
                <w:szCs w:val="22"/>
              </w:rPr>
              <w:t>Prototype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- c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reating a prototype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or scheme with all the components and how they communicate with other services.</w:t>
            </w:r>
          </w:p>
          <w:p w:rsidR="00A6497C" w:rsidRPr="00484996" w:rsidRDefault="00A6497C" w:rsidP="00A6497C">
            <w:pPr>
              <w:pStyle w:val="TipText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</w:p>
          <w:p w:rsidR="00A6497C" w:rsidRPr="00A6497C" w:rsidRDefault="00FC7F5A" w:rsidP="00A6497C">
            <w:pPr>
              <w:pStyle w:val="TipText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 w:rsidRPr="00FC7F5A">
              <w:rPr>
                <w:rFonts w:ascii="Helvetica" w:hAnsi="Helvetica" w:cs="Helvetica"/>
                <w:b/>
                <w:i w:val="0"/>
                <w:color w:val="auto"/>
                <w:sz w:val="22"/>
                <w:szCs w:val="22"/>
              </w:rPr>
              <w:t>Coding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- c</w:t>
            </w:r>
            <w:r w:rsidR="00484996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reate code for “python” scripts which make microcontroller and its components communicate with the web server.</w:t>
            </w:r>
          </w:p>
          <w:p w:rsidR="00A6497C" w:rsidRDefault="00A6497C" w:rsidP="00A6497C">
            <w:pPr>
              <w:pStyle w:val="TipText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</w:p>
          <w:p w:rsidR="00484996" w:rsidRDefault="00FC7F5A" w:rsidP="00484996">
            <w:pPr>
              <w:pStyle w:val="TipText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 w:rsidRPr="00FC7F5A">
              <w:rPr>
                <w:rFonts w:ascii="Helvetica" w:hAnsi="Helvetica" w:cs="Helvetica"/>
                <w:b/>
                <w:i w:val="0"/>
                <w:color w:val="auto"/>
                <w:sz w:val="22"/>
                <w:szCs w:val="22"/>
              </w:rPr>
              <w:t>Web Service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– c</w:t>
            </w:r>
            <w:r w:rsidR="00484996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reate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a</w:t>
            </w:r>
            <w:r w:rsidR="00484996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web service</w:t>
            </w:r>
          </w:p>
          <w:p w:rsidR="00A6497C" w:rsidRDefault="00A6497C" w:rsidP="00A6497C">
            <w:pPr>
              <w:pStyle w:val="TipText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</w:p>
          <w:p w:rsidR="00484996" w:rsidRPr="00A6497C" w:rsidRDefault="00FC7F5A" w:rsidP="00484996">
            <w:pPr>
              <w:pStyle w:val="TipText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i w:val="0"/>
                <w:color w:val="auto"/>
                <w:sz w:val="22"/>
                <w:szCs w:val="22"/>
              </w:rPr>
            </w:pPr>
            <w:r w:rsidRPr="00FC7F5A">
              <w:rPr>
                <w:rFonts w:ascii="Helvetica" w:hAnsi="Helvetica" w:cs="Helvetica"/>
                <w:b/>
                <w:i w:val="0"/>
                <w:color w:val="auto"/>
                <w:sz w:val="22"/>
                <w:szCs w:val="22"/>
              </w:rPr>
              <w:t>Backup</w:t>
            </w:r>
            <w:r>
              <w:rPr>
                <w:rFonts w:ascii="Helvetica" w:hAnsi="Helvetica" w:cs="Helvetica"/>
                <w:b/>
                <w:i w:val="0"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c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reate backup mechanism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 in which user can access its results anywhere, anytime.</w:t>
            </w:r>
          </w:p>
          <w:p w:rsidR="00A6497C" w:rsidRDefault="00A6497C" w:rsidP="00A649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i/>
                <w:color w:val="auto"/>
                <w:sz w:val="22"/>
                <w:szCs w:val="22"/>
              </w:rPr>
            </w:pPr>
          </w:p>
          <w:p w:rsidR="00A6497C" w:rsidRPr="00A6497C" w:rsidRDefault="00A6497C" w:rsidP="00A6497C">
            <w:pPr>
              <w:pStyle w:val="Tip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</w:pPr>
            <w:r w:rsidRPr="00A6497C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 xml:space="preserve">When </w:t>
            </w:r>
            <w:r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it comes to scope, scope refers to a purpose as it’s mentioned before is the he</w:t>
            </w:r>
            <w:r w:rsidR="00317AC2">
              <w:rPr>
                <w:rFonts w:ascii="Helvetica" w:hAnsi="Helvetica" w:cs="Helvetica"/>
                <w:i w:val="0"/>
                <w:color w:val="auto"/>
                <w:sz w:val="22"/>
                <w:szCs w:val="22"/>
              </w:rPr>
              <w:t>alth care of the user.</w:t>
            </w:r>
          </w:p>
        </w:tc>
      </w:tr>
    </w:tbl>
    <w:p w:rsidR="003B5317" w:rsidRDefault="003B5317" w:rsidP="007E39A6"/>
    <w:p w:rsidR="007E39A6" w:rsidRPr="007E39A6" w:rsidRDefault="003B5317" w:rsidP="007E39A6">
      <w:r>
        <w:br w:type="page"/>
      </w:r>
    </w:p>
    <w:p w:rsidR="00A27CC9" w:rsidRDefault="00A27CC9" w:rsidP="00A27CC9">
      <w:pPr>
        <w:pStyle w:val="Heading2"/>
      </w:pPr>
      <w:bookmarkStart w:id="4" w:name="_Toc464335213"/>
      <w:r>
        <w:lastRenderedPageBreak/>
        <w:t>Scheme</w:t>
      </w:r>
      <w:bookmarkEnd w:id="4"/>
    </w:p>
    <w:p w:rsidR="00A27CC9" w:rsidRDefault="00A27CC9" w:rsidP="00A27CC9">
      <w:r w:rsidRPr="00A27CC9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45E2F9" wp14:editId="2321414D">
                <wp:simplePos x="0" y="0"/>
                <wp:positionH relativeFrom="margin">
                  <wp:posOffset>1870075</wp:posOffset>
                </wp:positionH>
                <wp:positionV relativeFrom="paragraph">
                  <wp:posOffset>2054860</wp:posOffset>
                </wp:positionV>
                <wp:extent cx="2171700" cy="1247775"/>
                <wp:effectExtent l="19050" t="0" r="38100" b="47625"/>
                <wp:wrapSquare wrapText="bothSides"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477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CC9" w:rsidRDefault="00A27CC9" w:rsidP="00A27CC9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5E2F9" id="Cloud 11" o:spid="_x0000_s1027" style="position:absolute;margin-left:147.25pt;margin-top:161.8pt;width:171pt;height:98.2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235921,756088;108585,733068;348276,1008012;292576,1019016;828363,1129063;794782,1078805;1449157,1003737;1435735,1058876;1715693,662996;1879124,869110;2101220,443480;2028428,520773;1926579,156723;1930400,193232;1461775,114148;1499076,67588;1113047,136331;1131094,96183;703792,149964;769144,188899;207468,456044;196056,415058" o:connectangles="0,0,0,0,0,0,0,0,0,0,0,0,0,0,0,0,0,0,0,0,0,0" textboxrect="0,0,43200,43200"/>
                <v:textbox>
                  <w:txbxContent>
                    <w:p w:rsidR="00A27CC9" w:rsidRDefault="00A27CC9" w:rsidP="00A27CC9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EEC0A" wp14:editId="2752218A">
                <wp:simplePos x="0" y="0"/>
                <wp:positionH relativeFrom="margin">
                  <wp:posOffset>2837815</wp:posOffset>
                </wp:positionH>
                <wp:positionV relativeFrom="paragraph">
                  <wp:posOffset>1172210</wp:posOffset>
                </wp:positionV>
                <wp:extent cx="252095" cy="472440"/>
                <wp:effectExtent l="19050" t="19050" r="33655" b="41910"/>
                <wp:wrapSquare wrapText="bothSides"/>
                <wp:docPr id="13" name="Up-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4724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419F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3" o:spid="_x0000_s1026" type="#_x0000_t70" style="position:absolute;margin-left:223.45pt;margin-top:92.3pt;width:19.85pt;height:37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" adj=",5763" fillcolor="#5b9bd5 [3204]" strokecolor="#1f4d78 [1604]" strokeweight="1pt">
                <w10:wrap type="square" anchorx="margin"/>
              </v:shape>
            </w:pict>
          </mc:Fallback>
        </mc:AlternateContent>
      </w:r>
      <w:r w:rsidRPr="00A27CC9">
        <w:drawing>
          <wp:anchor distT="0" distB="0" distL="114300" distR="114300" simplePos="0" relativeHeight="251665408" behindDoc="1" locked="0" layoutInCell="1" allowOverlap="1" wp14:anchorId="3012BCEC" wp14:editId="59E668F9">
            <wp:simplePos x="0" y="0"/>
            <wp:positionH relativeFrom="margin">
              <wp:posOffset>2381250</wp:posOffset>
            </wp:positionH>
            <wp:positionV relativeFrom="paragraph">
              <wp:posOffset>4617085</wp:posOffset>
            </wp:positionV>
            <wp:extent cx="8382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09" y="21109"/>
                <wp:lineTo x="21109" y="0"/>
                <wp:lineTo x="0" y="0"/>
              </wp:wrapPolygon>
            </wp:wrapTight>
            <wp:docPr id="20" name="Picture 20" descr="C:\Users\2161548\Desktop\2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61548\Desktop\2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CC9">
        <w:drawing>
          <wp:anchor distT="0" distB="0" distL="114300" distR="114300" simplePos="0" relativeHeight="251666432" behindDoc="1" locked="0" layoutInCell="1" allowOverlap="1" wp14:anchorId="38FD8B1B" wp14:editId="71CE6DA3">
            <wp:simplePos x="0" y="0"/>
            <wp:positionH relativeFrom="margin">
              <wp:posOffset>3837940</wp:posOffset>
            </wp:positionH>
            <wp:positionV relativeFrom="paragraph">
              <wp:posOffset>4478655</wp:posOffset>
            </wp:positionV>
            <wp:extent cx="371475" cy="371475"/>
            <wp:effectExtent l="0" t="0" r="0" b="9525"/>
            <wp:wrapTight wrapText="bothSides">
              <wp:wrapPolygon edited="0">
                <wp:start x="0" y="0"/>
                <wp:lineTo x="0" y="8862"/>
                <wp:lineTo x="1108" y="17723"/>
                <wp:lineTo x="5538" y="21046"/>
                <wp:lineTo x="15508" y="21046"/>
                <wp:lineTo x="19938" y="17723"/>
                <wp:lineTo x="19938" y="0"/>
                <wp:lineTo x="0" y="0"/>
              </wp:wrapPolygon>
            </wp:wrapTight>
            <wp:docPr id="21" name="Picture 21" descr="C:\Users\2161548\Desktop\raspberry_pi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61548\Desktop\raspberry_pi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CC9">
        <w:drawing>
          <wp:anchor distT="0" distB="0" distL="114300" distR="114300" simplePos="0" relativeHeight="251667456" behindDoc="1" locked="0" layoutInCell="1" allowOverlap="1" wp14:anchorId="180BC43E" wp14:editId="16743AEB">
            <wp:simplePos x="0" y="0"/>
            <wp:positionH relativeFrom="column">
              <wp:posOffset>1743710</wp:posOffset>
            </wp:positionH>
            <wp:positionV relativeFrom="paragraph">
              <wp:posOffset>4606290</wp:posOffset>
            </wp:positionV>
            <wp:extent cx="323850" cy="323850"/>
            <wp:effectExtent l="0" t="0" r="0" b="0"/>
            <wp:wrapTight wrapText="bothSides">
              <wp:wrapPolygon edited="0">
                <wp:start x="1271" y="0"/>
                <wp:lineTo x="1271" y="20329"/>
                <wp:lineTo x="19059" y="20329"/>
                <wp:lineTo x="19059" y="0"/>
                <wp:lineTo x="1271" y="0"/>
              </wp:wrapPolygon>
            </wp:wrapTight>
            <wp:docPr id="23" name="Picture 23" descr="C:\Users\2161548\Desktop\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61548\Desktop\4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CC9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2F58E0" wp14:editId="76713C9F">
                <wp:simplePos x="0" y="0"/>
                <wp:positionH relativeFrom="column">
                  <wp:posOffset>3221355</wp:posOffset>
                </wp:positionH>
                <wp:positionV relativeFrom="paragraph">
                  <wp:posOffset>4617085</wp:posOffset>
                </wp:positionV>
                <wp:extent cx="567690" cy="196850"/>
                <wp:effectExtent l="0" t="19050" r="41910" b="31750"/>
                <wp:wrapTight wrapText="bothSides">
                  <wp:wrapPolygon edited="0">
                    <wp:start x="16671" y="-2090"/>
                    <wp:lineTo x="0" y="0"/>
                    <wp:lineTo x="0" y="16723"/>
                    <wp:lineTo x="16671" y="22994"/>
                    <wp:lineTo x="20295" y="22994"/>
                    <wp:lineTo x="22470" y="8361"/>
                    <wp:lineTo x="20295" y="-2090"/>
                    <wp:lineTo x="16671" y="-2090"/>
                  </wp:wrapPolygon>
                </wp:wrapTight>
                <wp:docPr id="1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6E6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53.65pt;margin-top:363.55pt;width:44.7pt;height:15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" adj="17855" fillcolor="#5b9bd5 [3204]" strokecolor="#1f4d78 [1604]" strokeweight="1pt">
                <w10:wrap type="tight"/>
              </v:shape>
            </w:pict>
          </mc:Fallback>
        </mc:AlternateContent>
      </w:r>
      <w:r w:rsidRPr="00A27CC9"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C7D0871" wp14:editId="73B9AB31">
                <wp:simplePos x="0" y="0"/>
                <wp:positionH relativeFrom="margin">
                  <wp:posOffset>1807210</wp:posOffset>
                </wp:positionH>
                <wp:positionV relativeFrom="paragraph">
                  <wp:posOffset>5085080</wp:posOffset>
                </wp:positionV>
                <wp:extent cx="2324100" cy="485775"/>
                <wp:effectExtent l="19050" t="0" r="19050" b="28575"/>
                <wp:wrapThrough wrapText="bothSides">
                  <wp:wrapPolygon edited="0">
                    <wp:start x="1593" y="21600"/>
                    <wp:lineTo x="21777" y="17365"/>
                    <wp:lineTo x="21777" y="8894"/>
                    <wp:lineTo x="21423" y="5506"/>
                    <wp:lineTo x="20538" y="-424"/>
                    <wp:lineTo x="20184" y="-424"/>
                    <wp:lineTo x="885" y="-424"/>
                    <wp:lineTo x="708" y="-424"/>
                    <wp:lineTo x="0" y="6353"/>
                    <wp:lineTo x="0" y="21600"/>
                    <wp:lineTo x="1593" y="21600"/>
                  </wp:wrapPolygon>
                </wp:wrapThrough>
                <wp:docPr id="10" name="U-Tur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0" cy="48577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381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B7D7" id="U-Turn Arrow 10" o:spid="_x0000_s1026" style="position:absolute;margin-left:142.3pt;margin-top:400.4pt;width:183pt;height:38.2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2410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" path="m,485775l,212527c,95152,95152,,212527,l2050852,v117375,,212527,95152,212527,212527c2263379,218792,2263378,225056,2263378,231321r60722,l2202656,364331,2081213,231321r60721,l2141934,212527v,-50304,-40779,-91083,-91083,-91083l212527,121444v-50304,,-91083,40779,-91083,91083l121444,485775,,485775xe" fillcolor="#5b9bd5 [3204]" strokecolor="#1f4d78 [1604]" strokeweight="1pt">
                <v:stroke joinstyle="miter"/>
                <v:path arrowok="t" o:connecttype="custom" o:connectlocs="0,485775;0,212527;212527,0;2050852,0;2263379,212527;2263378,231321;2324100,231321;2202656,364331;2081213,231321;2141934,231321;2141934,212527;2050851,121444;212527,121444;121444,212527;121444,485775;0,485775" o:connectangles="0,0,0,0,0,0,0,0,0,0,0,0,0,0,0,0"/>
                <w10:wrap type="through" anchorx="margin"/>
              </v:shape>
            </w:pict>
          </mc:Fallback>
        </mc:AlternateContent>
      </w:r>
      <w:r>
        <w:rPr>
          <w:noProof/>
          <w:lang w:val="hr-HR" w:eastAsia="hr-H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2466975</wp:posOffset>
            </wp:positionH>
            <wp:positionV relativeFrom="paragraph">
              <wp:posOffset>13970</wp:posOffset>
            </wp:positionV>
            <wp:extent cx="1009015" cy="1009015"/>
            <wp:effectExtent l="0" t="0" r="635" b="635"/>
            <wp:wrapSquare wrapText="bothSides"/>
            <wp:docPr id="12" name="Picture 12" descr="C:\Users\2161548\Desktop\fileserver-server-icon--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2161548\Desktop\fileserver-server-icon--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7CC9" w:rsidRPr="00A27CC9" w:rsidRDefault="00A27CC9" w:rsidP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>
      <w:r w:rsidRPr="00A27CC9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B507DD" wp14:editId="4BFB7DBB">
                <wp:simplePos x="0" y="0"/>
                <wp:positionH relativeFrom="column">
                  <wp:posOffset>3518535</wp:posOffset>
                </wp:positionH>
                <wp:positionV relativeFrom="paragraph">
                  <wp:posOffset>150495</wp:posOffset>
                </wp:positionV>
                <wp:extent cx="314960" cy="981075"/>
                <wp:effectExtent l="190500" t="0" r="180340" b="0"/>
                <wp:wrapTight wrapText="bothSides">
                  <wp:wrapPolygon edited="0">
                    <wp:start x="8846" y="-1162"/>
                    <wp:lineTo x="-4717" y="4499"/>
                    <wp:lineTo x="1767" y="5914"/>
                    <wp:lineTo x="-9981" y="11464"/>
                    <wp:lineTo x="1905" y="14057"/>
                    <wp:lineTo x="-6172" y="17873"/>
                    <wp:lineTo x="4634" y="20230"/>
                    <wp:lineTo x="13279" y="22116"/>
                    <wp:lineTo x="21356" y="18300"/>
                    <wp:lineTo x="19403" y="10268"/>
                    <wp:lineTo x="19056" y="9685"/>
                    <wp:lineTo x="17103" y="1653"/>
                    <wp:lineTo x="17491" y="723"/>
                    <wp:lineTo x="8846" y="-1162"/>
                  </wp:wrapPolygon>
                </wp:wrapTight>
                <wp:docPr id="14" name="Up-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8236">
                          <a:off x="0" y="0"/>
                          <a:ext cx="314960" cy="9810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3CC1" id="Up-Down Arrow 7" o:spid="_x0000_s1026" type="#_x0000_t70" style="position:absolute;margin-left:277.05pt;margin-top:11.85pt;width:24.8pt;height:77.25pt;rotation:-2241073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" adj=",3467" fillcolor="#5b9bd5 [3204]" strokecolor="#1f4d78 [1604]" strokeweight="1pt">
                <w10:wrap type="tight"/>
              </v:shape>
            </w:pict>
          </mc:Fallback>
        </mc:AlternateContent>
      </w:r>
      <w:r w:rsidRPr="00A27CC9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6D5458" wp14:editId="2C49C063">
                <wp:simplePos x="0" y="0"/>
                <wp:positionH relativeFrom="column">
                  <wp:posOffset>2199330</wp:posOffset>
                </wp:positionH>
                <wp:positionV relativeFrom="paragraph">
                  <wp:posOffset>165277</wp:posOffset>
                </wp:positionV>
                <wp:extent cx="299720" cy="1001395"/>
                <wp:effectExtent l="190500" t="0" r="195580" b="0"/>
                <wp:wrapTight wrapText="bothSides">
                  <wp:wrapPolygon edited="0">
                    <wp:start x="3785" y="1130"/>
                    <wp:lineTo x="-7804" y="5512"/>
                    <wp:lineTo x="1537" y="9574"/>
                    <wp:lineTo x="-14296" y="12835"/>
                    <wp:lineTo x="7497" y="22313"/>
                    <wp:lineTo x="15414" y="20682"/>
                    <wp:lineTo x="16544" y="20449"/>
                    <wp:lineTo x="19292" y="14396"/>
                    <wp:lineTo x="18500" y="6080"/>
                    <wp:lineTo x="13611" y="-396"/>
                    <wp:lineTo x="12833" y="-734"/>
                    <wp:lineTo x="3785" y="1130"/>
                  </wp:wrapPolygon>
                </wp:wrapTight>
                <wp:docPr id="19" name="Up-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224">
                          <a:off x="0" y="0"/>
                          <a:ext cx="299720" cy="100139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0D8C" id="Up-Down Arrow 11" o:spid="_x0000_s1026" type="#_x0000_t70" style="position:absolute;margin-left:173.2pt;margin-top:13pt;width:23.6pt;height:78.85pt;rotation:2263421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" adj=",3232" fillcolor="#5b9bd5 [3204]" strokecolor="#1f4d78 [1604]" strokeweight="1pt">
                <w10:wrap type="tight"/>
              </v:shape>
            </w:pict>
          </mc:Fallback>
        </mc:AlternateContent>
      </w:r>
    </w:p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Default="00A27CC9"/>
    <w:p w:rsidR="00A27CC9" w:rsidRPr="00A27CC9" w:rsidRDefault="00A27CC9" w:rsidP="00A27CC9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27CC9">
        <w:rPr>
          <w:rFonts w:ascii="Helvetica" w:hAnsi="Helvetica" w:cs="Helvetica"/>
          <w:sz w:val="22"/>
          <w:szCs w:val="22"/>
          <w:lang w:val="en-GB"/>
        </w:rPr>
        <w:t xml:space="preserve">Raspberry pi icon </w:t>
      </w:r>
      <w:r>
        <w:rPr>
          <w:rFonts w:ascii="Helvetica" w:hAnsi="Helvetica" w:cs="Helvetica"/>
          <w:sz w:val="22"/>
          <w:szCs w:val="22"/>
          <w:lang w:val="en-GB"/>
        </w:rPr>
        <w:t>represents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 microcontroller with wired microphone and camera.</w:t>
      </w:r>
    </w:p>
    <w:p w:rsidR="00A27CC9" w:rsidRPr="00A27CC9" w:rsidRDefault="00A27CC9" w:rsidP="00A27CC9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27CC9">
        <w:rPr>
          <w:rFonts w:ascii="Helvetica" w:hAnsi="Helvetica" w:cs="Helvetica"/>
          <w:sz w:val="22"/>
          <w:szCs w:val="22"/>
          <w:lang w:val="en-GB"/>
        </w:rPr>
        <w:t xml:space="preserve">Smartphone icon </w:t>
      </w:r>
      <w:r>
        <w:rPr>
          <w:rFonts w:ascii="Helvetica" w:hAnsi="Helvetica" w:cs="Helvetica"/>
          <w:sz w:val="22"/>
          <w:szCs w:val="22"/>
          <w:lang w:val="en-GB"/>
        </w:rPr>
        <w:t>represents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 </w:t>
      </w:r>
      <w:r w:rsidR="009A4559" w:rsidRPr="00A27CC9">
        <w:rPr>
          <w:rFonts w:ascii="Helvetica" w:hAnsi="Helvetica" w:cs="Helvetica"/>
          <w:sz w:val="22"/>
          <w:szCs w:val="22"/>
          <w:lang w:val="en-GB"/>
        </w:rPr>
        <w:t>users’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 smartphone</w:t>
      </w:r>
    </w:p>
    <w:p w:rsidR="00A27CC9" w:rsidRPr="00A27CC9" w:rsidRDefault="00A27CC9" w:rsidP="00A27CC9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27CC9">
        <w:rPr>
          <w:rFonts w:ascii="Helvetica" w:hAnsi="Helvetica" w:cs="Helvetica"/>
          <w:sz w:val="22"/>
          <w:szCs w:val="22"/>
          <w:lang w:val="en-GB"/>
        </w:rPr>
        <w:t xml:space="preserve">Storage icon </w:t>
      </w:r>
      <w:r w:rsidR="007766FD">
        <w:rPr>
          <w:rFonts w:ascii="Helvetica" w:hAnsi="Helvetica" w:cs="Helvetica"/>
          <w:sz w:val="22"/>
          <w:szCs w:val="22"/>
          <w:lang w:val="en-GB"/>
        </w:rPr>
        <w:t>represents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 external hard</w:t>
      </w:r>
      <w:r w:rsidR="009A4559">
        <w:rPr>
          <w:rFonts w:ascii="Helvetica" w:hAnsi="Helvetica" w:cs="Helvetica"/>
          <w:sz w:val="22"/>
          <w:szCs w:val="22"/>
          <w:lang w:val="en-GB"/>
        </w:rPr>
        <w:t xml:space="preserve"> drive,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 </w:t>
      </w:r>
      <w:r w:rsidR="009A4559" w:rsidRPr="00A27CC9">
        <w:rPr>
          <w:rFonts w:ascii="Helvetica" w:hAnsi="Helvetica" w:cs="Helvetica"/>
          <w:sz w:val="22"/>
          <w:szCs w:val="22"/>
          <w:lang w:val="en-GB"/>
        </w:rPr>
        <w:t>OneDrive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, Google drive </w:t>
      </w:r>
      <w:proofErr w:type="spellStart"/>
      <w:r w:rsidRPr="00A27CC9">
        <w:rPr>
          <w:rFonts w:ascii="Helvetica" w:hAnsi="Helvetica" w:cs="Helvetica"/>
          <w:sz w:val="22"/>
          <w:szCs w:val="22"/>
          <w:lang w:val="en-GB"/>
        </w:rPr>
        <w:t>etc</w:t>
      </w:r>
      <w:proofErr w:type="spellEnd"/>
      <w:r w:rsidRPr="00A27CC9">
        <w:rPr>
          <w:rFonts w:ascii="Helvetica" w:hAnsi="Helvetica" w:cs="Helvetica"/>
          <w:sz w:val="22"/>
          <w:szCs w:val="22"/>
          <w:lang w:val="en-GB"/>
        </w:rPr>
        <w:t>, for storing backup</w:t>
      </w:r>
    </w:p>
    <w:p w:rsidR="00A27CC9" w:rsidRPr="0060202A" w:rsidRDefault="00A27CC9" w:rsidP="0060202A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27CC9">
        <w:rPr>
          <w:rFonts w:ascii="Helvetica" w:hAnsi="Helvetica" w:cs="Helvetica"/>
          <w:sz w:val="22"/>
          <w:szCs w:val="22"/>
          <w:lang w:val="en-GB"/>
        </w:rPr>
        <w:t xml:space="preserve">Human icon </w:t>
      </w:r>
      <w:r w:rsidR="009A4559">
        <w:rPr>
          <w:rFonts w:ascii="Helvetica" w:hAnsi="Helvetica" w:cs="Helvetica"/>
          <w:sz w:val="22"/>
          <w:szCs w:val="22"/>
          <w:lang w:val="en-GB"/>
        </w:rPr>
        <w:t>represents</w:t>
      </w:r>
      <w:r w:rsidRPr="00A27CC9">
        <w:rPr>
          <w:rFonts w:ascii="Helvetica" w:hAnsi="Helvetica" w:cs="Helvetica"/>
          <w:sz w:val="22"/>
          <w:szCs w:val="22"/>
          <w:lang w:val="en-GB"/>
        </w:rPr>
        <w:t xml:space="preserve"> user</w:t>
      </w:r>
      <w:r>
        <w:br w:type="page"/>
      </w:r>
    </w:p>
    <w:p w:rsidR="0060202A" w:rsidRDefault="0060202A" w:rsidP="0060202A">
      <w:pPr>
        <w:pStyle w:val="Heading2"/>
      </w:pPr>
      <w:bookmarkStart w:id="5" w:name="_Toc464335214"/>
      <w:r>
        <w:lastRenderedPageBreak/>
        <w:t>Security concerns</w:t>
      </w:r>
      <w:bookmarkEnd w:id="5"/>
    </w:p>
    <w:p w:rsidR="0060202A" w:rsidRDefault="0060202A" w:rsidP="0060202A">
      <w:pPr>
        <w:rPr>
          <w:rFonts w:eastAsia="Arial"/>
        </w:rPr>
      </w:pPr>
    </w:p>
    <w:p w:rsidR="0060202A" w:rsidRPr="00A43143" w:rsidRDefault="00A43143" w:rsidP="0060202A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</w:rPr>
      </w:pPr>
      <w:r>
        <w:rPr>
          <w:rFonts w:ascii="Helvetica" w:hAnsi="Helvetica" w:cs="Helvetica"/>
          <w:lang w:val="en-GB"/>
        </w:rPr>
        <w:t>Sniffing</w:t>
      </w:r>
      <w:r w:rsidR="0060202A" w:rsidRPr="00A43143">
        <w:rPr>
          <w:rFonts w:ascii="Helvetica" w:hAnsi="Helvetica" w:cs="Helvetica"/>
          <w:lang w:val="en-GB"/>
        </w:rPr>
        <w:t xml:space="preserve"> communication between smartphone, and </w:t>
      </w:r>
      <w:r w:rsidRPr="00A43143">
        <w:rPr>
          <w:rFonts w:ascii="Helvetica" w:hAnsi="Helvetica" w:cs="Helvetica"/>
          <w:lang w:val="en-GB"/>
        </w:rPr>
        <w:t>raspberry</w:t>
      </w:r>
      <w:r w:rsidR="0060202A" w:rsidRPr="00A43143">
        <w:rPr>
          <w:rFonts w:ascii="Helvetica" w:hAnsi="Helvetica" w:cs="Helvetica"/>
          <w:lang w:val="en-GB"/>
        </w:rPr>
        <w:t xml:space="preserve"> pi</w:t>
      </w:r>
    </w:p>
    <w:p w:rsidR="0060202A" w:rsidRPr="00A43143" w:rsidRDefault="0060202A" w:rsidP="0060202A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</w:rPr>
      </w:pPr>
      <w:r w:rsidRPr="00A43143">
        <w:rPr>
          <w:rFonts w:ascii="Helvetica" w:hAnsi="Helvetica" w:cs="Helvetica"/>
          <w:lang w:val="en-GB"/>
        </w:rPr>
        <w:t xml:space="preserve">Someone can pretend that he is device owner, and connect with device </w:t>
      </w:r>
      <w:r w:rsidR="00A43143" w:rsidRPr="00A43143">
        <w:rPr>
          <w:rFonts w:ascii="Helvetica" w:hAnsi="Helvetica" w:cs="Helvetica"/>
          <w:lang w:val="en-GB"/>
        </w:rPr>
        <w:t>web service</w:t>
      </w:r>
    </w:p>
    <w:p w:rsidR="0060202A" w:rsidRPr="00A43143" w:rsidRDefault="001C243A" w:rsidP="0060202A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</w:rPr>
      </w:pPr>
      <w:r>
        <w:rPr>
          <w:rFonts w:ascii="Helvetica" w:hAnsi="Helvetica" w:cs="Helvetica"/>
          <w:lang w:val="en-GB"/>
        </w:rPr>
        <w:t>Sniffing</w:t>
      </w:r>
      <w:r w:rsidR="0060202A" w:rsidRPr="00A43143">
        <w:rPr>
          <w:rFonts w:ascii="Helvetica" w:hAnsi="Helvetica" w:cs="Helvetica"/>
          <w:lang w:val="en-GB"/>
        </w:rPr>
        <w:t xml:space="preserve"> communication between storage and smartphone/device </w:t>
      </w:r>
    </w:p>
    <w:p w:rsidR="0060202A" w:rsidRPr="00A43143" w:rsidRDefault="00B31398" w:rsidP="0060202A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</w:rPr>
      </w:pPr>
      <w:r>
        <w:rPr>
          <w:rFonts w:ascii="Helvetica" w:hAnsi="Helvetica" w:cs="Helvetica"/>
          <w:lang w:val="en-GB"/>
        </w:rPr>
        <w:t>Creating</w:t>
      </w:r>
      <w:r w:rsidR="0060202A" w:rsidRPr="00A43143">
        <w:rPr>
          <w:rFonts w:ascii="Helvetica" w:hAnsi="Helvetica" w:cs="Helvetica"/>
          <w:lang w:val="en-GB"/>
        </w:rPr>
        <w:t xml:space="preserve"> fake access point, for the device/smartphone and start Man in the middle attack</w:t>
      </w:r>
    </w:p>
    <w:p w:rsidR="0060202A" w:rsidRDefault="0060202A" w:rsidP="0060202A">
      <w:r>
        <w:br w:type="page"/>
      </w:r>
    </w:p>
    <w:p w:rsidR="00A95E42" w:rsidRDefault="00A95E42" w:rsidP="00B36D83">
      <w:pPr>
        <w:pStyle w:val="Heading2"/>
      </w:pPr>
      <w:bookmarkStart w:id="6" w:name="_Toc464335215"/>
      <w:r>
        <w:lastRenderedPageBreak/>
        <w:t>List of equipment</w:t>
      </w:r>
      <w:bookmarkEnd w:id="6"/>
    </w:p>
    <w:p w:rsidR="00A95E42" w:rsidRDefault="00A95E42" w:rsidP="00A95E42"/>
    <w:p w:rsidR="00A95E42" w:rsidRPr="00A95E42" w:rsidRDefault="00A95E42" w:rsidP="00A95E42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95E42">
        <w:rPr>
          <w:rFonts w:ascii="Helvetica" w:hAnsi="Helvetica" w:cs="Helvetica"/>
          <w:sz w:val="22"/>
          <w:szCs w:val="22"/>
          <w:lang w:val="en-GB"/>
        </w:rPr>
        <w:t>Raspberry pi microcontroller</w:t>
      </w:r>
    </w:p>
    <w:p w:rsidR="00A95E42" w:rsidRPr="00A95E42" w:rsidRDefault="00A95E42" w:rsidP="00A95E42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95E42">
        <w:rPr>
          <w:rFonts w:ascii="Helvetica" w:hAnsi="Helvetica" w:cs="Helvetica"/>
          <w:sz w:val="22"/>
          <w:szCs w:val="22"/>
          <w:lang w:val="en-GB"/>
        </w:rPr>
        <w:t>Camera</w:t>
      </w:r>
    </w:p>
    <w:p w:rsidR="00A95E42" w:rsidRPr="00A95E42" w:rsidRDefault="00A95E42" w:rsidP="00A95E42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95E42">
        <w:rPr>
          <w:rFonts w:ascii="Helvetica" w:hAnsi="Helvetica" w:cs="Helvetica"/>
          <w:sz w:val="22"/>
          <w:szCs w:val="22"/>
          <w:lang w:val="en-GB"/>
        </w:rPr>
        <w:t>Microphone</w:t>
      </w:r>
    </w:p>
    <w:p w:rsidR="00A95E42" w:rsidRPr="00A95E42" w:rsidRDefault="00A95E42" w:rsidP="00A95E42">
      <w:pPr>
        <w:pStyle w:val="ListParagraph"/>
        <w:numPr>
          <w:ilvl w:val="0"/>
          <w:numId w:val="7"/>
        </w:numPr>
        <w:suppressAutoHyphens/>
        <w:spacing w:after="120" w:line="360" w:lineRule="auto"/>
        <w:contextualSpacing w:val="0"/>
        <w:jc w:val="both"/>
        <w:rPr>
          <w:rFonts w:ascii="Helvetica" w:eastAsia="Arial" w:hAnsi="Helvetica" w:cs="Helvetica"/>
          <w:sz w:val="22"/>
          <w:szCs w:val="22"/>
        </w:rPr>
      </w:pPr>
      <w:r w:rsidRPr="00A95E42">
        <w:rPr>
          <w:rFonts w:ascii="Helvetica" w:hAnsi="Helvetica" w:cs="Helvetica"/>
          <w:sz w:val="22"/>
          <w:szCs w:val="22"/>
          <w:lang w:val="en-GB"/>
        </w:rPr>
        <w:t>Pulse sensor</w:t>
      </w:r>
    </w:p>
    <w:p w:rsidR="00A95E42" w:rsidRPr="00A95E42" w:rsidRDefault="00A95E42" w:rsidP="00A95E42"/>
    <w:p w:rsidR="00A95E42" w:rsidRDefault="00A95E42">
      <w:pPr>
        <w:rPr>
          <w:b/>
          <w:bCs/>
          <w:color w:val="5B9BD5" w:themeColor="accent1"/>
          <w:sz w:val="24"/>
        </w:rPr>
      </w:pPr>
      <w:r>
        <w:br w:type="page"/>
      </w:r>
    </w:p>
    <w:p w:rsidR="00737642" w:rsidRDefault="00B36D83" w:rsidP="00B36D83">
      <w:pPr>
        <w:pStyle w:val="Heading2"/>
      </w:pPr>
      <w:bookmarkStart w:id="7" w:name="_Toc464335216"/>
      <w:r w:rsidRPr="00B36D83">
        <w:lastRenderedPageBreak/>
        <w:t>Bibliography used (links)</w:t>
      </w:r>
      <w:bookmarkEnd w:id="7"/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7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37642" w:rsidRDefault="00E4469D">
            <w:r>
              <w:rPr>
                <w:noProof/>
                <w:lang w:val="hr-HR" w:eastAsia="hr-HR"/>
              </w:rPr>
              <mc:AlternateContent>
                <mc:Choice Requires="wpg">
                  <w:drawing>
                    <wp:inline distT="0" distB="0" distL="0" distR="0" wp14:anchorId="3516D1CF" wp14:editId="477BCD9D">
                      <wp:extent cx="141605" cy="141605"/>
                      <wp:effectExtent l="0" t="0" r="0" b="0"/>
                      <wp:docPr id="16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046F8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B7dwgAAD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GzqUHt3CAAAMCgAAA4AAAAAAAAAAAAA&#10;AAAALgIAAGRycy9lMm9Eb2MueG1sUEsBAi0AFAAGAAgAAAAhAAXiDD3ZAAAAAwEAAA8AAAAAAAAA&#10;AAAAAAAA0QoAAGRycy9kb3ducmV2LnhtbFBLBQYAAAAABAAEAPMAAADXCwAAAAA=&#10;">
                      <v:rect id="Rectangle 1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<v:shape id="Freeform 1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4469D" w:rsidRDefault="00E4469D" w:rsidP="00E4469D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sz w:val="22"/>
                <w:szCs w:val="22"/>
              </w:rPr>
            </w:pPr>
          </w:p>
          <w:p w:rsidR="00737642" w:rsidRDefault="00E4469D" w:rsidP="00E4469D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sz w:val="22"/>
                <w:szCs w:val="22"/>
              </w:rPr>
            </w:pPr>
            <w:hyperlink r:id="rId14" w:history="1">
              <w:r w:rsidRPr="002B7A64">
                <w:rPr>
                  <w:rStyle w:val="Hyperlink"/>
                  <w:rFonts w:ascii="Helvetica" w:hAnsi="Helvetica" w:cs="Helvetica"/>
                  <w:sz w:val="22"/>
                  <w:szCs w:val="22"/>
                </w:rPr>
                <w:t>https://www.raspberrypi.org/about/</w:t>
              </w:r>
            </w:hyperlink>
          </w:p>
          <w:p w:rsidR="00E4469D" w:rsidRDefault="00E4469D" w:rsidP="00E4469D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sz w:val="22"/>
                <w:szCs w:val="22"/>
              </w:rPr>
            </w:pPr>
            <w:hyperlink r:id="rId15" w:history="1">
              <w:r w:rsidRPr="002B7A64">
                <w:rPr>
                  <w:rStyle w:val="Hyperlink"/>
                  <w:rFonts w:ascii="Helvetica" w:hAnsi="Helvetica" w:cs="Helvetica"/>
                  <w:sz w:val="22"/>
                  <w:szCs w:val="22"/>
                </w:rPr>
                <w:t>https://www.raspberrypi.org/downloads/</w:t>
              </w:r>
            </w:hyperlink>
          </w:p>
          <w:p w:rsidR="00E4469D" w:rsidRDefault="00E4469D" w:rsidP="00E4469D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sz w:val="22"/>
                <w:szCs w:val="22"/>
              </w:rPr>
            </w:pPr>
            <w:hyperlink r:id="rId16" w:history="1">
              <w:r w:rsidRPr="002B7A64">
                <w:rPr>
                  <w:rStyle w:val="Hyperlink"/>
                  <w:rFonts w:ascii="Helvetica" w:hAnsi="Helvetica" w:cs="Helvetica"/>
                  <w:sz w:val="22"/>
                  <w:szCs w:val="22"/>
                </w:rPr>
                <w:t>http://elinux.org/RPi_Distributions</w:t>
              </w:r>
            </w:hyperlink>
          </w:p>
          <w:p w:rsidR="00E4469D" w:rsidRDefault="00E4469D" w:rsidP="00E4469D">
            <w:pPr>
              <w:pStyle w:val="Ti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sz w:val="22"/>
                <w:szCs w:val="22"/>
              </w:rPr>
            </w:pPr>
            <w:hyperlink r:id="rId17" w:history="1">
              <w:r w:rsidRPr="002B7A64">
                <w:rPr>
                  <w:rStyle w:val="Hyperlink"/>
                  <w:rFonts w:ascii="Helvetica" w:hAnsi="Helvetica" w:cs="Helvetica"/>
                  <w:sz w:val="22"/>
                  <w:szCs w:val="22"/>
                </w:rPr>
                <w:t>https://www.raspberrypi.org/documentation/usage/python</w:t>
              </w:r>
            </w:hyperlink>
          </w:p>
          <w:p w:rsidR="00E4469D" w:rsidRPr="00E4469D" w:rsidRDefault="00E4469D" w:rsidP="00E4469D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i w:val="0"/>
                <w:sz w:val="22"/>
                <w:szCs w:val="22"/>
              </w:rPr>
            </w:pPr>
          </w:p>
        </w:tc>
      </w:tr>
    </w:tbl>
    <w:p w:rsidR="00737642" w:rsidRDefault="00737642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p w:rsidR="0060202A" w:rsidRDefault="0060202A">
      <w:pPr>
        <w:pStyle w:val="NoSpacing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737642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737642" w:rsidRDefault="00C40A9D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737642" w:rsidRDefault="00737642"/>
        </w:tc>
        <w:tc>
          <w:tcPr>
            <w:tcW w:w="93" w:type="pct"/>
          </w:tcPr>
          <w:p w:rsidR="00737642" w:rsidRDefault="00737642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737642" w:rsidRDefault="00C40A9D">
            <w:r>
              <w:t>Date</w:t>
            </w:r>
          </w:p>
        </w:tc>
        <w:tc>
          <w:tcPr>
            <w:tcW w:w="307" w:type="pct"/>
          </w:tcPr>
          <w:p w:rsidR="00737642" w:rsidRDefault="00737642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737642" w:rsidRDefault="00C40A9D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737642" w:rsidRDefault="00737642"/>
        </w:tc>
        <w:tc>
          <w:tcPr>
            <w:tcW w:w="93" w:type="pct"/>
          </w:tcPr>
          <w:p w:rsidR="00737642" w:rsidRDefault="00737642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737642" w:rsidRDefault="00C40A9D">
            <w:r>
              <w:t>Date</w:t>
            </w:r>
          </w:p>
        </w:tc>
      </w:tr>
    </w:tbl>
    <w:p w:rsidR="00737642" w:rsidRDefault="00737642"/>
    <w:sectPr w:rsidR="00737642" w:rsidSect="00942F34">
      <w:headerReference w:type="default" r:id="rId18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03D" w:rsidRDefault="0018603D">
      <w:pPr>
        <w:spacing w:after="0" w:line="240" w:lineRule="auto"/>
      </w:pPr>
      <w:r>
        <w:separator/>
      </w:r>
    </w:p>
  </w:endnote>
  <w:endnote w:type="continuationSeparator" w:id="0">
    <w:p w:rsidR="0018603D" w:rsidRDefault="0018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03D" w:rsidRDefault="0018603D">
      <w:pPr>
        <w:spacing w:after="0" w:line="240" w:lineRule="auto"/>
      </w:pPr>
      <w:r>
        <w:separator/>
      </w:r>
    </w:p>
  </w:footnote>
  <w:footnote w:type="continuationSeparator" w:id="0">
    <w:p w:rsidR="0018603D" w:rsidRDefault="0018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642" w:rsidRDefault="00C40A9D">
    <w:pPr>
      <w:pStyle w:val="Header"/>
    </w:pPr>
    <w:r>
      <w:rPr>
        <w:noProof/>
        <w:lang w:val="hr-HR"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37642" w:rsidRDefault="00C40A9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434E"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37642" w:rsidRDefault="00C40A9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D434E"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5F37"/>
    <w:multiLevelType w:val="hybridMultilevel"/>
    <w:tmpl w:val="2208D162"/>
    <w:lvl w:ilvl="0" w:tplc="33AA8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6E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1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48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28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66F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A4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E4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A0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4521"/>
    <w:multiLevelType w:val="hybridMultilevel"/>
    <w:tmpl w:val="8480C7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A18"/>
    <w:multiLevelType w:val="hybridMultilevel"/>
    <w:tmpl w:val="B882E7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90CF3"/>
    <w:multiLevelType w:val="hybridMultilevel"/>
    <w:tmpl w:val="07AC94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A8"/>
    <w:rsid w:val="0018603D"/>
    <w:rsid w:val="001B75A8"/>
    <w:rsid w:val="001C243A"/>
    <w:rsid w:val="002414E7"/>
    <w:rsid w:val="002753BA"/>
    <w:rsid w:val="00317AC2"/>
    <w:rsid w:val="003757E0"/>
    <w:rsid w:val="003B5317"/>
    <w:rsid w:val="00484996"/>
    <w:rsid w:val="004D3D21"/>
    <w:rsid w:val="00535DF4"/>
    <w:rsid w:val="0060202A"/>
    <w:rsid w:val="006F7690"/>
    <w:rsid w:val="00737642"/>
    <w:rsid w:val="007766FD"/>
    <w:rsid w:val="007D434E"/>
    <w:rsid w:val="007E39A6"/>
    <w:rsid w:val="008259EB"/>
    <w:rsid w:val="008F636F"/>
    <w:rsid w:val="00942F34"/>
    <w:rsid w:val="009A4559"/>
    <w:rsid w:val="00A02C95"/>
    <w:rsid w:val="00A27CC9"/>
    <w:rsid w:val="00A43143"/>
    <w:rsid w:val="00A6497C"/>
    <w:rsid w:val="00A95E42"/>
    <w:rsid w:val="00B31398"/>
    <w:rsid w:val="00B36D83"/>
    <w:rsid w:val="00C40A9D"/>
    <w:rsid w:val="00E4469D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51FF9"/>
  <w15:chartTrackingRefBased/>
  <w15:docId w15:val="{DE1F34D6-8129-4607-804F-5DE76D9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WW8Num4z0">
    <w:name w:val="WW8Num4z0"/>
    <w:rsid w:val="00942F34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42F34"/>
  </w:style>
  <w:style w:type="paragraph" w:styleId="TOCHeading">
    <w:name w:val="TOC Heading"/>
    <w:basedOn w:val="Heading1"/>
    <w:next w:val="Normal"/>
    <w:uiPriority w:val="39"/>
    <w:unhideWhenUsed/>
    <w:qFormat/>
    <w:rsid w:val="003B53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5317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3B5317"/>
    <w:rPr>
      <w:color w:val="40ACD1" w:themeColor="hyperlink"/>
      <w:u w:val="single"/>
    </w:rPr>
  </w:style>
  <w:style w:type="paragraph" w:styleId="ListParagraph">
    <w:name w:val="List Paragraph"/>
    <w:basedOn w:val="Normal"/>
    <w:unhideWhenUsed/>
    <w:qFormat/>
    <w:rsid w:val="00A6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raspberrypi.org/documentation/usage/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linux.org/RPi_Distribution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raspberrypi.org/downloads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aspberrypi.org/abou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61548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4CE4A2A06484E8141B45F39207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C2164-D48D-4940-ADA8-D1E7EACCB124}"/>
      </w:docPartPr>
      <w:docPartBody>
        <w:p w:rsidR="00B91EA0" w:rsidRDefault="00922453">
          <w:pPr>
            <w:pStyle w:val="B624CE4A2A06484E8141B45F39207128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53"/>
    <w:rsid w:val="004D2A11"/>
    <w:rsid w:val="00922453"/>
    <w:rsid w:val="00B53619"/>
    <w:rsid w:val="00B9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0334AB3FF4DE99998F27F97B4F2F1">
    <w:name w:val="6470334AB3FF4DE99998F27F97B4F2F1"/>
  </w:style>
  <w:style w:type="paragraph" w:customStyle="1" w:styleId="B624CE4A2A06484E8141B45F39207128">
    <w:name w:val="B624CE4A2A06484E8141B45F3920712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739FFAE174EA28ACF5738B66967CF">
    <w:name w:val="B40739FFAE174EA28ACF5738B6696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47219-523B-4BCC-881C-A8AAC8FF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</TotalTime>
  <Pages>9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NEXT GENERATION TECHNOLOGIES AND SERVICES</dc:subject>
  <dc:creator>Hrvoje Nemcanin</dc:creator>
  <cp:keywords/>
  <cp:lastModifiedBy>hrca</cp:lastModifiedBy>
  <cp:revision>7</cp:revision>
  <dcterms:created xsi:type="dcterms:W3CDTF">2016-10-15T21:44:00Z</dcterms:created>
  <dcterms:modified xsi:type="dcterms:W3CDTF">2016-10-15T21:51:00Z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